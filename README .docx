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1D" w:rsidRDefault="00520A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AAF">
        <w:rPr>
          <w:rFonts w:ascii="Times New Roman" w:hAnsi="Times New Roman" w:cs="Times New Roman"/>
          <w:b/>
          <w:sz w:val="28"/>
          <w:szCs w:val="28"/>
          <w:u w:val="single"/>
        </w:rPr>
        <w:t>Table of Contents</w:t>
      </w:r>
    </w:p>
    <w:p w:rsidR="001B321D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 xml:space="preserve">Installation of Cypress 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2</w:t>
      </w:r>
    </w:p>
    <w:p w:rsidR="00520AAF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Writing the Test Script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4</w:t>
      </w:r>
    </w:p>
    <w:p w:rsidR="00520AAF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Running the test Script</w:t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</w:r>
      <w:r w:rsidRPr="00AD744A">
        <w:rPr>
          <w:rFonts w:ascii="Times New Roman" w:hAnsi="Times New Roman" w:cs="Times New Roman"/>
          <w:sz w:val="28"/>
          <w:szCs w:val="28"/>
        </w:rPr>
        <w:tab/>
        <w:t>4</w:t>
      </w:r>
    </w:p>
    <w:p w:rsidR="007D3742" w:rsidRDefault="007D3742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TestCase_01 : Ease-Live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2B66">
        <w:rPr>
          <w:rFonts w:ascii="Times New Roman" w:hAnsi="Times New Roman" w:cs="Times New Roman"/>
          <w:sz w:val="28"/>
          <w:szCs w:val="28"/>
        </w:rPr>
        <w:tab/>
      </w:r>
      <w:r w:rsidR="00402B66">
        <w:rPr>
          <w:rFonts w:ascii="Times New Roman" w:hAnsi="Times New Roman" w:cs="Times New Roman"/>
          <w:sz w:val="28"/>
          <w:szCs w:val="28"/>
        </w:rPr>
        <w:tab/>
      </w:r>
      <w:r w:rsidR="00402B66"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D3742" w:rsidRPr="00AD744A" w:rsidRDefault="00402B66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TestCase_02 : Contact</w:t>
      </w:r>
      <w:r w:rsidR="00C136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520AAF" w:rsidRPr="00AD744A" w:rsidRDefault="00520AAF" w:rsidP="00520AAF">
      <w:pPr>
        <w:pStyle w:val="ListParagraph"/>
        <w:numPr>
          <w:ilvl w:val="0"/>
          <w:numId w:val="7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AD744A">
        <w:rPr>
          <w:rFonts w:ascii="Times New Roman" w:hAnsi="Times New Roman" w:cs="Times New Roman"/>
          <w:sz w:val="28"/>
          <w:szCs w:val="28"/>
        </w:rPr>
        <w:t>Li</w:t>
      </w:r>
      <w:r w:rsidR="00402B66">
        <w:rPr>
          <w:rFonts w:ascii="Times New Roman" w:hAnsi="Times New Roman" w:cs="Times New Roman"/>
          <w:sz w:val="28"/>
          <w:szCs w:val="28"/>
        </w:rPr>
        <w:t>ke and Dislike About Cypress</w:t>
      </w:r>
      <w:r w:rsidR="00402B66">
        <w:rPr>
          <w:rFonts w:ascii="Times New Roman" w:hAnsi="Times New Roman" w:cs="Times New Roman"/>
          <w:sz w:val="28"/>
          <w:szCs w:val="28"/>
        </w:rPr>
        <w:tab/>
      </w:r>
      <w:r w:rsidR="00402B66">
        <w:rPr>
          <w:rFonts w:ascii="Times New Roman" w:hAnsi="Times New Roman" w:cs="Times New Roman"/>
          <w:sz w:val="28"/>
          <w:szCs w:val="28"/>
        </w:rPr>
        <w:tab/>
      </w:r>
      <w:r w:rsidR="00402B66">
        <w:rPr>
          <w:rFonts w:ascii="Times New Roman" w:hAnsi="Times New Roman" w:cs="Times New Roman"/>
          <w:sz w:val="28"/>
          <w:szCs w:val="28"/>
        </w:rPr>
        <w:tab/>
        <w:t>6</w:t>
      </w: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B321D" w:rsidRDefault="001B321D">
      <w:pPr>
        <w:rPr>
          <w:rFonts w:ascii="Times New Roman" w:hAnsi="Times New Roman" w:cs="Times New Roman"/>
          <w:b/>
          <w:sz w:val="28"/>
          <w:szCs w:val="28"/>
        </w:rPr>
      </w:pPr>
    </w:p>
    <w:p w:rsidR="001A1B06" w:rsidRDefault="001A1B06">
      <w:pPr>
        <w:rPr>
          <w:rFonts w:ascii="Times New Roman" w:hAnsi="Times New Roman" w:cs="Times New Roman"/>
          <w:b/>
          <w:sz w:val="28"/>
          <w:szCs w:val="28"/>
        </w:rPr>
      </w:pPr>
    </w:p>
    <w:p w:rsidR="00D06A3B" w:rsidRPr="00682A40" w:rsidRDefault="00682A40">
      <w:pPr>
        <w:rPr>
          <w:rFonts w:ascii="Times New Roman" w:hAnsi="Times New Roman" w:cs="Times New Roman"/>
          <w:b/>
          <w:sz w:val="28"/>
          <w:szCs w:val="28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552A30" w:rsidRPr="00682A40">
        <w:rPr>
          <w:rFonts w:ascii="Times New Roman" w:hAnsi="Times New Roman" w:cs="Times New Roman"/>
          <w:b/>
          <w:sz w:val="28"/>
          <w:szCs w:val="28"/>
          <w:u w:val="single"/>
        </w:rPr>
        <w:t>Installation of Cypress</w:t>
      </w:r>
    </w:p>
    <w:p w:rsidR="00552A30" w:rsidRDefault="00552A30" w:rsidP="0055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Cypress is a desktop application installed in the computer. Installation of Cypress can be done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2A30" w:rsidRDefault="00552A30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Cypress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have to first install Node.js</w:t>
      </w:r>
    </w:p>
    <w:p w:rsidR="00552A30" w:rsidRPr="00EC2CA0" w:rsidRDefault="00431173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2CA0" w:rsidRPr="00EC2CA0">
          <w:rPr>
            <w:rFonts w:ascii="Times New Roman" w:hAnsi="Times New Roman" w:cs="Times New Roman"/>
            <w:sz w:val="24"/>
            <w:szCs w:val="24"/>
          </w:rPr>
          <w:t>https://nodejs.org/en/download/</w:t>
        </w:r>
      </w:hyperlink>
      <w:r w:rsidR="00EC2CA0" w:rsidRPr="00EC2CA0">
        <w:rPr>
          <w:rFonts w:ascii="Times New Roman" w:hAnsi="Times New Roman" w:cs="Times New Roman"/>
          <w:sz w:val="24"/>
          <w:szCs w:val="24"/>
        </w:rPr>
        <w:t xml:space="preserve"> gives the latest version of Node.js.</w:t>
      </w:r>
    </w:p>
    <w:p w:rsidR="00EC2CA0" w:rsidRDefault="00EC2CA0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CA0">
        <w:rPr>
          <w:rFonts w:ascii="Times New Roman" w:hAnsi="Times New Roman" w:cs="Times New Roman"/>
          <w:sz w:val="24"/>
          <w:szCs w:val="24"/>
        </w:rPr>
        <w:t xml:space="preserve">The version for Node.js is 12.13.1 (includes </w:t>
      </w:r>
      <w:proofErr w:type="spellStart"/>
      <w:r w:rsidRPr="00EC2CA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EC2CA0">
        <w:rPr>
          <w:rFonts w:ascii="Times New Roman" w:hAnsi="Times New Roman" w:cs="Times New Roman"/>
          <w:sz w:val="24"/>
          <w:szCs w:val="24"/>
        </w:rPr>
        <w:t xml:space="preserve"> 6.12.1)</w:t>
      </w:r>
    </w:p>
    <w:p w:rsidR="00EC2CA0" w:rsidRDefault="009E029F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installation of Node.js we create a folder to install Cypress.</w:t>
      </w:r>
    </w:p>
    <w:p w:rsidR="009E029F" w:rsidRDefault="009E029F" w:rsidP="00552A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windows we open the PowerShell or command prompt and go to the folder path.</w:t>
      </w:r>
    </w:p>
    <w:p w:rsidR="009E029F" w:rsidRDefault="009E029F" w:rsidP="009E0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we execute the installation command we run first the </w:t>
      </w:r>
      <w:proofErr w:type="spellStart"/>
      <w:r w:rsidRPr="009E029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E02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2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E029F">
        <w:rPr>
          <w:rFonts w:ascii="Times New Roman" w:hAnsi="Times New Roman" w:cs="Times New Roman"/>
          <w:sz w:val="24"/>
          <w:szCs w:val="24"/>
        </w:rPr>
        <w:t xml:space="preserve"> command or have a </w:t>
      </w:r>
      <w:proofErr w:type="spellStart"/>
      <w:r w:rsidRPr="009E029F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9E029F">
        <w:rPr>
          <w:rFonts w:ascii="Times New Roman" w:hAnsi="Times New Roman" w:cs="Times New Roman"/>
          <w:sz w:val="24"/>
          <w:szCs w:val="24"/>
        </w:rPr>
        <w:t xml:space="preserve"> folder or </w:t>
      </w:r>
      <w:proofErr w:type="spellStart"/>
      <w:r w:rsidRPr="009E029F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9E029F">
        <w:rPr>
          <w:rFonts w:ascii="Times New Roman" w:hAnsi="Times New Roman" w:cs="Times New Roman"/>
          <w:sz w:val="24"/>
          <w:szCs w:val="24"/>
        </w:rPr>
        <w:t xml:space="preserve"> file in the root of our project as it ensures we have installed Cypress in the correct directory.</w:t>
      </w:r>
    </w:p>
    <w:p w:rsidR="005D4B56" w:rsidRDefault="005D4B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type </w:t>
      </w:r>
      <w:proofErr w:type="spellStart"/>
      <w:r w:rsidRPr="007B761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7B76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7613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command prompt and it lets us to 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5D4B56" w:rsidRDefault="005D4B56" w:rsidP="005D4B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4B56" w:rsidRPr="005D4B56" w:rsidRDefault="005D4B56" w:rsidP="005D4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3710D4D" wp14:editId="63F89120">
            <wp:extent cx="57435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9F" w:rsidRDefault="005D4B56" w:rsidP="009E0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IN" w:eastAsia="en-IN"/>
        </w:rPr>
        <w:drawing>
          <wp:inline distT="0" distB="0" distL="0" distR="0" wp14:anchorId="0619370E" wp14:editId="14DDD235">
            <wp:extent cx="29241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B56" w:rsidRDefault="005D4B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yes it creates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E4650E" w:rsidRDefault="00E4650E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install Cypress. The version of the Cypress is 3.6.1</w:t>
      </w:r>
    </w:p>
    <w:p w:rsidR="007A4FA0" w:rsidRDefault="005B4AB8" w:rsidP="007A4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621AF">
        <w:rPr>
          <w:rFonts w:ascii="Times New Roman" w:hAnsi="Times New Roman" w:cs="Times New Roman"/>
          <w:sz w:val="24"/>
          <w:szCs w:val="24"/>
        </w:rPr>
        <w:t xml:space="preserve">e type </w:t>
      </w:r>
      <w:proofErr w:type="spellStart"/>
      <w:r w:rsidR="002621AF" w:rsidRPr="007B761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="002621AF" w:rsidRPr="007B7613">
        <w:rPr>
          <w:rFonts w:ascii="Times New Roman" w:hAnsi="Times New Roman" w:cs="Times New Roman"/>
          <w:b/>
          <w:sz w:val="24"/>
          <w:szCs w:val="24"/>
        </w:rPr>
        <w:t xml:space="preserve"> install cypress –save—dev</w:t>
      </w:r>
      <w:r w:rsidR="001A36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6C3" w:rsidRPr="001A36C3">
        <w:rPr>
          <w:rFonts w:ascii="Times New Roman" w:hAnsi="Times New Roman" w:cs="Times New Roman"/>
          <w:sz w:val="24"/>
          <w:szCs w:val="24"/>
        </w:rPr>
        <w:t>in command prompt</w:t>
      </w:r>
      <w:r w:rsidR="002621AF">
        <w:rPr>
          <w:rFonts w:ascii="Times New Roman" w:hAnsi="Times New Roman" w:cs="Times New Roman"/>
          <w:sz w:val="24"/>
          <w:szCs w:val="24"/>
        </w:rPr>
        <w:t>. This will install cypress with dev dependency needed for the project</w:t>
      </w:r>
      <w:r w:rsidR="00FC0E56">
        <w:rPr>
          <w:rFonts w:ascii="Times New Roman" w:hAnsi="Times New Roman" w:cs="Times New Roman"/>
          <w:sz w:val="24"/>
          <w:szCs w:val="24"/>
        </w:rPr>
        <w:t xml:space="preserve"> and update the </w:t>
      </w:r>
      <w:proofErr w:type="spellStart"/>
      <w:r w:rsidR="00FC0E56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FC0E56">
        <w:rPr>
          <w:rFonts w:ascii="Times New Roman" w:hAnsi="Times New Roman" w:cs="Times New Roman"/>
          <w:sz w:val="24"/>
          <w:szCs w:val="24"/>
        </w:rPr>
        <w:t xml:space="preserve"> file</w:t>
      </w:r>
      <w:r w:rsidR="002621AF">
        <w:rPr>
          <w:rFonts w:ascii="Times New Roman" w:hAnsi="Times New Roman" w:cs="Times New Roman"/>
          <w:sz w:val="24"/>
          <w:szCs w:val="24"/>
        </w:rPr>
        <w:t>.</w:t>
      </w:r>
    </w:p>
    <w:p w:rsidR="007A4FA0" w:rsidRDefault="007A4FA0" w:rsidP="007A4FA0">
      <w:pPr>
        <w:rPr>
          <w:rFonts w:ascii="Times New Roman" w:hAnsi="Times New Roman" w:cs="Times New Roman"/>
          <w:sz w:val="24"/>
          <w:szCs w:val="24"/>
        </w:rPr>
      </w:pPr>
    </w:p>
    <w:p w:rsidR="007A4FA0" w:rsidRPr="007A4FA0" w:rsidRDefault="007A4FA0" w:rsidP="007A4F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2F503D8" wp14:editId="5266C724">
            <wp:extent cx="5080000" cy="31813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AF" w:rsidRDefault="00FC0E56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F59">
        <w:rPr>
          <w:rFonts w:ascii="Times New Roman" w:hAnsi="Times New Roman" w:cs="Times New Roman"/>
          <w:sz w:val="24"/>
          <w:szCs w:val="24"/>
        </w:rPr>
        <w:t>After successful installation we open the Cypress application</w:t>
      </w:r>
      <w:r w:rsidR="001A36C3">
        <w:rPr>
          <w:rFonts w:ascii="Times New Roman" w:hAnsi="Times New Roman" w:cs="Times New Roman"/>
          <w:sz w:val="24"/>
          <w:szCs w:val="24"/>
        </w:rPr>
        <w:t>.</w:t>
      </w:r>
    </w:p>
    <w:p w:rsidR="000F783D" w:rsidRDefault="000F783D" w:rsidP="000F78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 this test I have updated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below</w:t>
      </w:r>
    </w:p>
    <w:p w:rsidR="000F783D" w:rsidRPr="000F783D" w:rsidRDefault="000F783D" w:rsidP="000F783D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0F783D">
        <w:rPr>
          <w:rFonts w:ascii="Times New Roman" w:hAnsi="Times New Roman" w:cs="Times New Roman"/>
          <w:b/>
          <w:i/>
          <w:sz w:val="24"/>
          <w:szCs w:val="24"/>
        </w:rPr>
        <w:t>scripts</w:t>
      </w:r>
      <w:proofErr w:type="gramEnd"/>
      <w:r w:rsidRPr="000F783D">
        <w:rPr>
          <w:rFonts w:ascii="Times New Roman" w:hAnsi="Times New Roman" w:cs="Times New Roman"/>
          <w:b/>
          <w:i/>
          <w:sz w:val="24"/>
          <w:szCs w:val="24"/>
        </w:rPr>
        <w:t>": {</w:t>
      </w:r>
    </w:p>
    <w:p w:rsidR="00A675C7" w:rsidRDefault="000F783D" w:rsidP="00116F8B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r w:rsidRPr="000F783D">
        <w:rPr>
          <w:rFonts w:ascii="Times New Roman" w:hAnsi="Times New Roman" w:cs="Times New Roman"/>
          <w:b/>
          <w:i/>
          <w:sz w:val="24"/>
          <w:szCs w:val="24"/>
        </w:rPr>
        <w:t xml:space="preserve">    "</w:t>
      </w:r>
      <w:proofErr w:type="spellStart"/>
      <w:proofErr w:type="gramStart"/>
      <w:r w:rsidRPr="000F783D">
        <w:rPr>
          <w:rFonts w:ascii="Times New Roman" w:hAnsi="Times New Roman" w:cs="Times New Roman"/>
          <w:b/>
          <w:i/>
          <w:sz w:val="24"/>
          <w:szCs w:val="24"/>
        </w:rPr>
        <w:t>cypress:</w:t>
      </w:r>
      <w:proofErr w:type="gramEnd"/>
      <w:r w:rsidRPr="000F783D">
        <w:rPr>
          <w:rFonts w:ascii="Times New Roman" w:hAnsi="Times New Roman" w:cs="Times New Roman"/>
          <w:b/>
          <w:i/>
          <w:sz w:val="24"/>
          <w:szCs w:val="24"/>
        </w:rPr>
        <w:t>open</w:t>
      </w:r>
      <w:proofErr w:type="spellEnd"/>
      <w:r w:rsidRPr="000F783D">
        <w:rPr>
          <w:rFonts w:ascii="Times New Roman" w:hAnsi="Times New Roman" w:cs="Times New Roman"/>
          <w:b/>
          <w:i/>
          <w:sz w:val="24"/>
          <w:szCs w:val="24"/>
        </w:rPr>
        <w:t>": "cypress open",</w:t>
      </w:r>
    </w:p>
    <w:p w:rsidR="00116F8B" w:rsidRPr="00116F8B" w:rsidRDefault="00116F8B" w:rsidP="00116F8B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675C7" w:rsidRDefault="007A4FA0" w:rsidP="00A675C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FF13D87" wp14:editId="556561AE">
            <wp:extent cx="5054600" cy="622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3" w:rsidRPr="00A94B2D" w:rsidRDefault="007B7613" w:rsidP="005D4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application options it looks like the below image:</w:t>
      </w:r>
    </w:p>
    <w:p w:rsidR="00A94B2D" w:rsidRPr="00A94B2D" w:rsidRDefault="00A94B2D" w:rsidP="00A94B2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0EDCA08" wp14:editId="00664F28">
            <wp:extent cx="5076825" cy="16624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13" w:rsidRDefault="007B7613" w:rsidP="007B761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7613" w:rsidRPr="00BC3AAA" w:rsidRDefault="007B7613" w:rsidP="007B76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we open the folder in the drive where we have installed cypress the folder structure looks like the below image</w:t>
      </w:r>
      <w:r w:rsidR="00BC3AAA">
        <w:rPr>
          <w:rFonts w:ascii="Times New Roman" w:hAnsi="Times New Roman" w:cs="Times New Roman"/>
          <w:sz w:val="24"/>
          <w:szCs w:val="24"/>
        </w:rPr>
        <w:t>:</w:t>
      </w:r>
    </w:p>
    <w:p w:rsidR="00BC3AAA" w:rsidRDefault="00BC3AAA" w:rsidP="00BC3AA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D0B5048" wp14:editId="689642A5">
            <wp:extent cx="51339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7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DA" w:rsidRPr="00E776DA" w:rsidRDefault="00BC3AAA" w:rsidP="00E776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test scripts that are written </w:t>
      </w:r>
      <w:r w:rsidR="00E776DA">
        <w:rPr>
          <w:rFonts w:ascii="Times New Roman" w:hAnsi="Times New Roman" w:cs="Times New Roman"/>
          <w:sz w:val="24"/>
          <w:szCs w:val="24"/>
        </w:rPr>
        <w:t xml:space="preserve">and run </w:t>
      </w:r>
      <w:r>
        <w:rPr>
          <w:rFonts w:ascii="Times New Roman" w:hAnsi="Times New Roman" w:cs="Times New Roman"/>
          <w:sz w:val="24"/>
          <w:szCs w:val="24"/>
        </w:rPr>
        <w:t xml:space="preserve">will be </w:t>
      </w:r>
      <w:r w:rsidR="00E776DA">
        <w:rPr>
          <w:rFonts w:ascii="Times New Roman" w:hAnsi="Times New Roman" w:cs="Times New Roman"/>
          <w:sz w:val="24"/>
          <w:szCs w:val="24"/>
        </w:rPr>
        <w:t>in the integration folder.</w:t>
      </w:r>
    </w:p>
    <w:p w:rsidR="007B7613" w:rsidRPr="00682A40" w:rsidRDefault="00682A40" w:rsidP="007B7613">
      <w:pPr>
        <w:rPr>
          <w:rFonts w:ascii="Times New Roman" w:hAnsi="Times New Roman" w:cs="Times New Roman"/>
          <w:b/>
          <w:sz w:val="28"/>
          <w:szCs w:val="28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7613" w:rsidRPr="00682A40">
        <w:rPr>
          <w:rFonts w:ascii="Times New Roman" w:hAnsi="Times New Roman" w:cs="Times New Roman"/>
          <w:b/>
          <w:sz w:val="28"/>
          <w:szCs w:val="28"/>
          <w:u w:val="single"/>
        </w:rPr>
        <w:t>Writing the Test Script</w:t>
      </w:r>
    </w:p>
    <w:p w:rsidR="007B7613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write the test scripts we can use any text editor like</w:t>
      </w:r>
      <w:r w:rsidR="00E4650E">
        <w:rPr>
          <w:rFonts w:ascii="Times New Roman" w:hAnsi="Times New Roman" w:cs="Times New Roman"/>
          <w:sz w:val="24"/>
          <w:szCs w:val="24"/>
        </w:rPr>
        <w:t xml:space="preserve"> Sublime Text,</w:t>
      </w:r>
      <w:r>
        <w:rPr>
          <w:rFonts w:ascii="Times New Roman" w:hAnsi="Times New Roman" w:cs="Times New Roman"/>
          <w:sz w:val="24"/>
          <w:szCs w:val="24"/>
        </w:rPr>
        <w:t xml:space="preserve"> Visual Studio Code etc.</w:t>
      </w:r>
    </w:p>
    <w:p w:rsidR="00E776DA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</w:t>
      </w:r>
      <w:r w:rsidR="007A4FA0">
        <w:rPr>
          <w:rFonts w:ascii="Times New Roman" w:hAnsi="Times New Roman" w:cs="Times New Roman"/>
          <w:sz w:val="24"/>
          <w:szCs w:val="24"/>
        </w:rPr>
        <w:t>Sublime Text</w:t>
      </w:r>
      <w:r w:rsidR="00E4650E">
        <w:rPr>
          <w:rFonts w:ascii="Times New Roman" w:hAnsi="Times New Roman" w:cs="Times New Roman"/>
          <w:sz w:val="24"/>
          <w:szCs w:val="24"/>
        </w:rPr>
        <w:t xml:space="preserve"> version 3.2.1 </w:t>
      </w:r>
      <w:r>
        <w:rPr>
          <w:rFonts w:ascii="Times New Roman" w:hAnsi="Times New Roman" w:cs="Times New Roman"/>
          <w:sz w:val="24"/>
          <w:szCs w:val="24"/>
        </w:rPr>
        <w:t>is used as text editor.</w:t>
      </w:r>
    </w:p>
    <w:p w:rsidR="00E776DA" w:rsidRDefault="00E776DA" w:rsidP="007B7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we open the editor we have to </w:t>
      </w:r>
      <w:r w:rsidR="007D3440">
        <w:rPr>
          <w:rFonts w:ascii="Times New Roman" w:hAnsi="Times New Roman" w:cs="Times New Roman"/>
          <w:sz w:val="24"/>
          <w:szCs w:val="24"/>
        </w:rPr>
        <w:t>navigate to the Cypress installation folder and then to the integration folder.</w:t>
      </w:r>
    </w:p>
    <w:p w:rsidR="007D3440" w:rsidRDefault="007D3440" w:rsidP="007A4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create JavaSc</w:t>
      </w:r>
      <w:r w:rsidR="007A4FA0">
        <w:rPr>
          <w:rFonts w:ascii="Times New Roman" w:hAnsi="Times New Roman" w:cs="Times New Roman"/>
          <w:sz w:val="24"/>
          <w:szCs w:val="24"/>
        </w:rPr>
        <w:t xml:space="preserve">ript file with name </w:t>
      </w:r>
      <w:r w:rsidR="007A4FA0" w:rsidRPr="007A4FA0">
        <w:rPr>
          <w:rFonts w:ascii="Times New Roman" w:hAnsi="Times New Roman" w:cs="Times New Roman"/>
          <w:sz w:val="24"/>
          <w:szCs w:val="24"/>
        </w:rPr>
        <w:t>TestCase_01.js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CC7">
        <w:rPr>
          <w:rFonts w:ascii="Times New Roman" w:hAnsi="Times New Roman" w:cs="Times New Roman"/>
          <w:sz w:val="24"/>
          <w:szCs w:val="24"/>
        </w:rPr>
        <w:t>and the code for</w:t>
      </w:r>
      <w:r>
        <w:rPr>
          <w:rFonts w:ascii="Times New Roman" w:hAnsi="Times New Roman" w:cs="Times New Roman"/>
          <w:sz w:val="24"/>
          <w:szCs w:val="24"/>
        </w:rPr>
        <w:t xml:space="preserve"> the test scr</w:t>
      </w:r>
      <w:r w:rsidR="00E51CC7">
        <w:rPr>
          <w:rFonts w:ascii="Times New Roman" w:hAnsi="Times New Roman" w:cs="Times New Roman"/>
          <w:sz w:val="24"/>
          <w:szCs w:val="24"/>
        </w:rPr>
        <w:t>ipt is written in</w:t>
      </w:r>
      <w:r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7D3440" w:rsidRPr="00682A40" w:rsidRDefault="00682A40" w:rsidP="007D3440">
      <w:pPr>
        <w:rPr>
          <w:rFonts w:ascii="Times New Roman" w:hAnsi="Times New Roman" w:cs="Times New Roman"/>
          <w:sz w:val="24"/>
          <w:szCs w:val="24"/>
        </w:rPr>
      </w:pPr>
      <w:r w:rsidRPr="00682A40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3440" w:rsidRPr="00682A40">
        <w:rPr>
          <w:rFonts w:ascii="Times New Roman" w:hAnsi="Times New Roman" w:cs="Times New Roman"/>
          <w:b/>
          <w:sz w:val="28"/>
          <w:szCs w:val="28"/>
          <w:u w:val="single"/>
        </w:rPr>
        <w:t>Running the Test Script</w:t>
      </w:r>
    </w:p>
    <w:p w:rsidR="007D3440" w:rsidRDefault="007D3440" w:rsidP="007D34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test script is written in text editor we go to the Cypress app to test it.</w:t>
      </w:r>
    </w:p>
    <w:p w:rsidR="007D3440" w:rsidRDefault="007D3440" w:rsidP="007A4F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Cypress app we see the file with name </w:t>
      </w:r>
      <w:r w:rsidR="007A4FA0" w:rsidRPr="007A4FA0">
        <w:rPr>
          <w:rFonts w:ascii="Times New Roman" w:hAnsi="Times New Roman" w:cs="Times New Roman"/>
          <w:sz w:val="24"/>
          <w:szCs w:val="24"/>
        </w:rPr>
        <w:t xml:space="preserve">TestCase_01.js </w:t>
      </w:r>
      <w:r w:rsidR="00682A40">
        <w:rPr>
          <w:rFonts w:ascii="Times New Roman" w:hAnsi="Times New Roman" w:cs="Times New Roman"/>
          <w:sz w:val="24"/>
          <w:szCs w:val="24"/>
        </w:rPr>
        <w:t>and to run it we click the file.</w:t>
      </w:r>
    </w:p>
    <w:p w:rsidR="00682A40" w:rsidRDefault="006E17D5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513E138" wp14:editId="70539BC8">
            <wp:extent cx="51339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40" w:rsidRDefault="00682A40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2A40" w:rsidRDefault="00682A40" w:rsidP="00682A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0360F" w:rsidRDefault="00682A40" w:rsidP="00A41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 will automatically run the scenario or the test script in the browser directly.</w:t>
      </w:r>
    </w:p>
    <w:p w:rsidR="00774B92" w:rsidRDefault="00774B92" w:rsidP="00774B92">
      <w:pPr>
        <w:rPr>
          <w:rFonts w:ascii="Times New Roman" w:hAnsi="Times New Roman" w:cs="Times New Roman"/>
          <w:sz w:val="24"/>
          <w:szCs w:val="24"/>
        </w:rPr>
      </w:pPr>
    </w:p>
    <w:p w:rsidR="00774B92" w:rsidRDefault="00774B92" w:rsidP="00774B92">
      <w:pPr>
        <w:rPr>
          <w:rFonts w:ascii="Times New Roman" w:hAnsi="Times New Roman" w:cs="Times New Roman"/>
          <w:sz w:val="24"/>
          <w:szCs w:val="24"/>
        </w:rPr>
      </w:pPr>
    </w:p>
    <w:p w:rsidR="00774B92" w:rsidRPr="001C6420" w:rsidRDefault="00774B92" w:rsidP="001C64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64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TestCase_</w:t>
      </w:r>
      <w:r w:rsidR="001C6420" w:rsidRPr="001C6420">
        <w:rPr>
          <w:rFonts w:ascii="Times New Roman" w:hAnsi="Times New Roman" w:cs="Times New Roman"/>
          <w:b/>
          <w:sz w:val="28"/>
          <w:szCs w:val="28"/>
          <w:u w:val="single"/>
        </w:rPr>
        <w:t>01:</w:t>
      </w:r>
      <w:r w:rsidRPr="001C6420">
        <w:rPr>
          <w:rFonts w:ascii="Times New Roman" w:hAnsi="Times New Roman" w:cs="Times New Roman"/>
          <w:b/>
          <w:sz w:val="28"/>
          <w:szCs w:val="28"/>
          <w:u w:val="single"/>
        </w:rPr>
        <w:t xml:space="preserve"> Ease-Live</w:t>
      </w:r>
    </w:p>
    <w:p w:rsidR="001C6420" w:rsidRPr="001C6420" w:rsidRDefault="00127207" w:rsidP="001C64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sixty.no, clicks</w:t>
      </w:r>
      <w:r w:rsidR="001C6420">
        <w:rPr>
          <w:rFonts w:ascii="Times New Roman" w:hAnsi="Times New Roman" w:cs="Times New Roman"/>
          <w:sz w:val="24"/>
          <w:szCs w:val="24"/>
        </w:rPr>
        <w:t xml:space="preserve"> on Ease Live and </w:t>
      </w:r>
      <w:r>
        <w:rPr>
          <w:rFonts w:ascii="Times New Roman" w:hAnsi="Times New Roman" w:cs="Times New Roman"/>
          <w:sz w:val="24"/>
          <w:szCs w:val="24"/>
        </w:rPr>
        <w:t xml:space="preserve">verifies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Ease Live page should be </w:t>
      </w:r>
      <w:hyperlink r:id="rId16" w:history="1">
        <w:r w:rsidR="001C6420" w:rsidRPr="000323AA">
          <w:rPr>
            <w:rStyle w:val="Hyperlink"/>
            <w:rFonts w:ascii="Times New Roman" w:hAnsi="Times New Roman" w:cs="Times New Roman"/>
            <w:sz w:val="24"/>
            <w:szCs w:val="24"/>
          </w:rPr>
          <w:t>https://www.sixty.no/ease-live/</w:t>
        </w:r>
      </w:hyperlink>
      <w:r w:rsidR="001C6420">
        <w:rPr>
          <w:rFonts w:ascii="Times New Roman" w:hAnsi="Times New Roman" w:cs="Times New Roman"/>
          <w:sz w:val="24"/>
          <w:szCs w:val="24"/>
        </w:rPr>
        <w:t xml:space="preserve"> . Below image displays the successful execution of the test case.</w:t>
      </w:r>
    </w:p>
    <w:p w:rsidR="0020360F" w:rsidRDefault="0020360F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B60" w:rsidRDefault="00334B60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1816" w:rsidRDefault="00FD00A0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10FE821" wp14:editId="6FF7E448">
            <wp:extent cx="504825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816" w:rsidRPr="00A418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8A6" w:rsidRDefault="007E68A6" w:rsidP="00203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420" w:rsidRPr="001C6420" w:rsidRDefault="001C6420" w:rsidP="001C64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5. </w:t>
      </w:r>
      <w:r w:rsidR="00127207">
        <w:rPr>
          <w:rFonts w:ascii="Times New Roman" w:hAnsi="Times New Roman" w:cs="Times New Roman"/>
          <w:b/>
          <w:sz w:val="28"/>
          <w:szCs w:val="28"/>
          <w:u w:val="single"/>
        </w:rPr>
        <w:t>TestCase_02: Contact</w:t>
      </w:r>
    </w:p>
    <w:p w:rsidR="007E68A6" w:rsidRPr="001C6420" w:rsidRDefault="00127207" w:rsidP="007E68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sixty.no, clicks</w:t>
      </w:r>
      <w:r w:rsidR="001C6420">
        <w:rPr>
          <w:rFonts w:ascii="Times New Roman" w:hAnsi="Times New Roman" w:cs="Times New Roman"/>
          <w:sz w:val="24"/>
          <w:szCs w:val="24"/>
        </w:rPr>
        <w:t xml:space="preserve"> on Contact and </w:t>
      </w:r>
      <w:r>
        <w:rPr>
          <w:rFonts w:ascii="Times New Roman" w:hAnsi="Times New Roman" w:cs="Times New Roman"/>
          <w:sz w:val="24"/>
          <w:szCs w:val="24"/>
        </w:rPr>
        <w:t>tests</w:t>
      </w:r>
      <w:r w:rsidR="007E68A6">
        <w:rPr>
          <w:rFonts w:ascii="Times New Roman" w:hAnsi="Times New Roman" w:cs="Times New Roman"/>
          <w:sz w:val="24"/>
          <w:szCs w:val="24"/>
        </w:rPr>
        <w:t xml:space="preserve"> successful</w:t>
      </w:r>
      <w:r w:rsidR="001C6420">
        <w:rPr>
          <w:rFonts w:ascii="Times New Roman" w:hAnsi="Times New Roman" w:cs="Times New Roman"/>
          <w:sz w:val="24"/>
          <w:szCs w:val="24"/>
        </w:rPr>
        <w:t xml:space="preserve"> submission of contact form by filling out the </w:t>
      </w:r>
      <w:r w:rsidR="007E68A6">
        <w:rPr>
          <w:rFonts w:ascii="Times New Roman" w:hAnsi="Times New Roman" w:cs="Times New Roman"/>
          <w:sz w:val="24"/>
          <w:szCs w:val="24"/>
        </w:rPr>
        <w:t>required details in the form. Below image displays the successful execution of the test case.</w:t>
      </w:r>
    </w:p>
    <w:p w:rsidR="00FD00A0" w:rsidRDefault="007E68A6" w:rsidP="007E68A6">
      <w:pPr>
        <w:ind w:left="720" w:hanging="9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23A05C1" wp14:editId="26FB6FEB">
            <wp:extent cx="5167428" cy="33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5109" cy="33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A0" w:rsidRDefault="001C6420" w:rsidP="00FD00A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FD00A0" w:rsidRPr="00FD00A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D00A0" w:rsidRPr="00FD00A0">
        <w:rPr>
          <w:rFonts w:ascii="Times New Roman" w:hAnsi="Times New Roman" w:cs="Times New Roman"/>
          <w:b/>
          <w:sz w:val="28"/>
          <w:szCs w:val="28"/>
          <w:u w:val="single"/>
        </w:rPr>
        <w:t>Like and Dislike About Cypress</w:t>
      </w:r>
    </w:p>
    <w:p w:rsidR="00FD00A0" w:rsidRDefault="00FD00A0" w:rsidP="00FD00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26C9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ike about Cypress: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Cypress is very easy and straightforward. Install Node.js, 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as a dependency and we start using Cypress.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by step execution of scripts which makes it easier to debug events and provide a detailed report.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 is open source.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fast as it uses in-browser execution where you have just one process: the browser itself that runs alongside the App code.</w:t>
      </w:r>
    </w:p>
    <w:p w:rsidR="00A26C92" w:rsidRDefault="00A26C92" w:rsidP="00A26C9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26C92" w:rsidRDefault="00A26C92" w:rsidP="00A26C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Dislike about Cypress: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Cypress tests can only be written in JavaScript. No other languages are supported.</w:t>
      </w:r>
    </w:p>
    <w:p w:rsid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Mocha is the testing framework that you write your tests with .You cannot write your tests in another JavaScript framework, such as Jest or Tape.</w:t>
      </w:r>
    </w:p>
    <w:p w:rsidR="00A26C92" w:rsidRPr="00127207" w:rsidRDefault="00127207" w:rsidP="001272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7207">
        <w:rPr>
          <w:rFonts w:ascii="Times New Roman" w:hAnsi="Times New Roman" w:cs="Times New Roman"/>
          <w:sz w:val="24"/>
          <w:szCs w:val="24"/>
        </w:rPr>
        <w:t>The Cypress test runner only works on Chrome. It has no support for Firefox, Safari, Edge, or IE yet</w:t>
      </w:r>
    </w:p>
    <w:sectPr w:rsidR="00A26C92" w:rsidRPr="0012720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173" w:rsidRDefault="00431173" w:rsidP="006545AD">
      <w:pPr>
        <w:spacing w:after="0" w:line="240" w:lineRule="auto"/>
      </w:pPr>
      <w:r>
        <w:separator/>
      </w:r>
    </w:p>
  </w:endnote>
  <w:endnote w:type="continuationSeparator" w:id="0">
    <w:p w:rsidR="00431173" w:rsidRDefault="00431173" w:rsidP="0065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AD" w:rsidRDefault="00654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7742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16F6" w:rsidRDefault="001616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2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545AD" w:rsidRDefault="00654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AD" w:rsidRDefault="00654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173" w:rsidRDefault="00431173" w:rsidP="006545AD">
      <w:pPr>
        <w:spacing w:after="0" w:line="240" w:lineRule="auto"/>
      </w:pPr>
      <w:r>
        <w:separator/>
      </w:r>
    </w:p>
  </w:footnote>
  <w:footnote w:type="continuationSeparator" w:id="0">
    <w:p w:rsidR="00431173" w:rsidRDefault="00431173" w:rsidP="0065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AD" w:rsidRDefault="00654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AD" w:rsidRDefault="00654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5AD" w:rsidRDefault="00654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1F8"/>
    <w:multiLevelType w:val="hybridMultilevel"/>
    <w:tmpl w:val="F1E0ADD0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22624"/>
    <w:multiLevelType w:val="hybridMultilevel"/>
    <w:tmpl w:val="D82CB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6A097B"/>
    <w:multiLevelType w:val="hybridMultilevel"/>
    <w:tmpl w:val="CA4EC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856970"/>
    <w:multiLevelType w:val="hybridMultilevel"/>
    <w:tmpl w:val="9384D0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ADC1A66"/>
    <w:multiLevelType w:val="hybridMultilevel"/>
    <w:tmpl w:val="9276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541FB"/>
    <w:multiLevelType w:val="hybridMultilevel"/>
    <w:tmpl w:val="8ABA6E6C"/>
    <w:lvl w:ilvl="0" w:tplc="B31A5B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183C4D"/>
    <w:multiLevelType w:val="hybridMultilevel"/>
    <w:tmpl w:val="123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57C2B"/>
    <w:multiLevelType w:val="hybridMultilevel"/>
    <w:tmpl w:val="8CD8B03C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83573D"/>
    <w:multiLevelType w:val="hybridMultilevel"/>
    <w:tmpl w:val="16F86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702A6"/>
    <w:multiLevelType w:val="hybridMultilevel"/>
    <w:tmpl w:val="9D44DF22"/>
    <w:lvl w:ilvl="0" w:tplc="8CCCF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822"/>
    <w:rsid w:val="00050902"/>
    <w:rsid w:val="000F783D"/>
    <w:rsid w:val="0010491F"/>
    <w:rsid w:val="00116F8B"/>
    <w:rsid w:val="00127207"/>
    <w:rsid w:val="001616F6"/>
    <w:rsid w:val="00195822"/>
    <w:rsid w:val="001A1B06"/>
    <w:rsid w:val="001A36C3"/>
    <w:rsid w:val="001B321D"/>
    <w:rsid w:val="001B7CB8"/>
    <w:rsid w:val="001C6420"/>
    <w:rsid w:val="0020360F"/>
    <w:rsid w:val="002621AF"/>
    <w:rsid w:val="0031248C"/>
    <w:rsid w:val="00334B60"/>
    <w:rsid w:val="00402B66"/>
    <w:rsid w:val="00431173"/>
    <w:rsid w:val="00436B44"/>
    <w:rsid w:val="00520AAF"/>
    <w:rsid w:val="00524191"/>
    <w:rsid w:val="005343EE"/>
    <w:rsid w:val="00552A30"/>
    <w:rsid w:val="00557809"/>
    <w:rsid w:val="005B4AB8"/>
    <w:rsid w:val="005D4B56"/>
    <w:rsid w:val="005F3C60"/>
    <w:rsid w:val="00612CE5"/>
    <w:rsid w:val="0062052D"/>
    <w:rsid w:val="006545AD"/>
    <w:rsid w:val="00677B8E"/>
    <w:rsid w:val="00682A40"/>
    <w:rsid w:val="006A6956"/>
    <w:rsid w:val="006E17D5"/>
    <w:rsid w:val="00723853"/>
    <w:rsid w:val="00771129"/>
    <w:rsid w:val="00774B92"/>
    <w:rsid w:val="007A4FA0"/>
    <w:rsid w:val="007B7613"/>
    <w:rsid w:val="007D3440"/>
    <w:rsid w:val="007D3742"/>
    <w:rsid w:val="007E68A6"/>
    <w:rsid w:val="008803A9"/>
    <w:rsid w:val="009E029F"/>
    <w:rsid w:val="009E5977"/>
    <w:rsid w:val="00A26C92"/>
    <w:rsid w:val="00A41816"/>
    <w:rsid w:val="00A62541"/>
    <w:rsid w:val="00A675C7"/>
    <w:rsid w:val="00A94B2D"/>
    <w:rsid w:val="00AB2F59"/>
    <w:rsid w:val="00AD744A"/>
    <w:rsid w:val="00BC3AAA"/>
    <w:rsid w:val="00BD3835"/>
    <w:rsid w:val="00C13601"/>
    <w:rsid w:val="00C27B44"/>
    <w:rsid w:val="00C518A6"/>
    <w:rsid w:val="00D06A3B"/>
    <w:rsid w:val="00DD0D20"/>
    <w:rsid w:val="00E4650E"/>
    <w:rsid w:val="00E51CC7"/>
    <w:rsid w:val="00E776DA"/>
    <w:rsid w:val="00EC2CA0"/>
    <w:rsid w:val="00ED39FB"/>
    <w:rsid w:val="00F81AA8"/>
    <w:rsid w:val="00FC0E56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AD"/>
  </w:style>
  <w:style w:type="paragraph" w:styleId="Footer">
    <w:name w:val="footer"/>
    <w:basedOn w:val="Normal"/>
    <w:link w:val="Foot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AD"/>
  </w:style>
  <w:style w:type="paragraph" w:styleId="Footer">
    <w:name w:val="footer"/>
    <w:basedOn w:val="Normal"/>
    <w:link w:val="FooterChar"/>
    <w:uiPriority w:val="99"/>
    <w:unhideWhenUsed/>
    <w:rsid w:val="0065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ixty.no/ease-live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</dc:creator>
  <cp:lastModifiedBy>Sri</cp:lastModifiedBy>
  <cp:revision>2</cp:revision>
  <dcterms:created xsi:type="dcterms:W3CDTF">2019-11-24T20:53:00Z</dcterms:created>
  <dcterms:modified xsi:type="dcterms:W3CDTF">2019-11-24T20:53:00Z</dcterms:modified>
</cp:coreProperties>
</file>